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03" w:rsidRPr="009B37F4" w:rsidRDefault="00AD35C9" w:rsidP="00D7720D">
      <w:pPr>
        <w:rPr>
          <w:b/>
        </w:rPr>
      </w:pPr>
      <w:r w:rsidRPr="009B37F4">
        <w:rPr>
          <w:b/>
        </w:rPr>
        <w:t>Starting Neo4j CE V. 3.1.0:</w:t>
      </w:r>
      <w:r w:rsidR="009B37F4" w:rsidRPr="009B37F4">
        <w:rPr>
          <w:b/>
        </w:rPr>
        <w:t xml:space="preserve"> </w:t>
      </w:r>
    </w:p>
    <w:p w:rsidR="009B37F4" w:rsidRDefault="009B37F4" w:rsidP="00D7720D"/>
    <w:p w:rsidR="009B37F4" w:rsidRDefault="009B37F4" w:rsidP="00D7720D">
      <w:r>
        <w:t>We are currently running Neo4j Enterprise Edition V 3.3.0</w:t>
      </w:r>
      <w:r w:rsidR="004922B2">
        <w:t>. But after running V 3.3 I had to reboot in order to start the CE.</w:t>
      </w:r>
    </w:p>
    <w:p w:rsidR="009B37F4" w:rsidRDefault="009B37F4" w:rsidP="00D7720D">
      <w:r>
        <w:rPr>
          <w:noProof/>
        </w:rPr>
        <w:drawing>
          <wp:anchor distT="0" distB="0" distL="114300" distR="114300" simplePos="0" relativeHeight="251659264" behindDoc="1" locked="0" layoutInCell="1" allowOverlap="1" wp14:anchorId="4B99D375" wp14:editId="67520EBC">
            <wp:simplePos x="0" y="0"/>
            <wp:positionH relativeFrom="column">
              <wp:posOffset>-1905</wp:posOffset>
            </wp:positionH>
            <wp:positionV relativeFrom="paragraph">
              <wp:posOffset>90805</wp:posOffset>
            </wp:positionV>
            <wp:extent cx="3914775" cy="25812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7F4" w:rsidRDefault="009B37F4" w:rsidP="00D7720D">
      <w:r>
        <w:t>Options:</w:t>
      </w:r>
    </w:p>
    <w:p w:rsidR="007F55ED" w:rsidRDefault="007F55ED" w:rsidP="00D7720D">
      <w:r>
        <w:rPr>
          <w:noProof/>
        </w:rPr>
        <w:drawing>
          <wp:anchor distT="0" distB="0" distL="114300" distR="114300" simplePos="0" relativeHeight="251661312" behindDoc="1" locked="0" layoutInCell="1" allowOverlap="1" wp14:anchorId="520C3D54" wp14:editId="3A99A319">
            <wp:simplePos x="0" y="0"/>
            <wp:positionH relativeFrom="column">
              <wp:posOffset>-1905</wp:posOffset>
            </wp:positionH>
            <wp:positionV relativeFrom="paragraph">
              <wp:posOffset>66040</wp:posOffset>
            </wp:positionV>
            <wp:extent cx="4953000" cy="33718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5ED" w:rsidRDefault="007F55ED" w:rsidP="00D7720D">
      <w:r>
        <w:t>And then CE V 3.1.0 started (displaying the HTTP port number, next page):</w:t>
      </w:r>
    </w:p>
    <w:p w:rsidR="007F55ED" w:rsidRDefault="007F55ED" w:rsidP="00D7720D"/>
    <w:p w:rsidR="009B37F4" w:rsidRDefault="009B37F4" w:rsidP="00D7720D"/>
    <w:p w:rsidR="009B37F4" w:rsidRDefault="007F55ED" w:rsidP="00D7720D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42A10AF" wp14:editId="1CCEE9EF">
            <wp:simplePos x="0" y="0"/>
            <wp:positionH relativeFrom="column">
              <wp:posOffset>-3810</wp:posOffset>
            </wp:positionH>
            <wp:positionV relativeFrom="paragraph">
              <wp:posOffset>46990</wp:posOffset>
            </wp:positionV>
            <wp:extent cx="3914775" cy="25812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7F4">
        <w:t xml:space="preserve">From this document </w:t>
      </w:r>
      <w:hyperlink r:id="rId12" w:history="1">
        <w:r w:rsidR="009B37F4" w:rsidRPr="00AB32C4">
          <w:rPr>
            <w:rStyle w:val="Hyperlink"/>
          </w:rPr>
          <w:t>https://neo4j.com/docs/operations-manual/current/configuration/ports/</w:t>
        </w:r>
      </w:hyperlink>
      <w:r w:rsidR="009B37F4">
        <w:t xml:space="preserve"> it is clear that the web socket (port) depends on the protocol used: HTTP, HTTPS, and Bolt. The version of the Policy Machine we now have will not work by requesting access to a server running (and listening) at HTTP port 7474 (hard-wired into the PM Java code).</w:t>
      </w:r>
    </w:p>
    <w:p w:rsidR="00565DF4" w:rsidRDefault="00565DF4" w:rsidP="00D7720D"/>
    <w:p w:rsidR="00565DF4" w:rsidRDefault="00565DF4" w:rsidP="00D7720D">
      <w:r>
        <w:t>Opening the URI above took me to the database, with a saved ABAC section under Saved Scripts.</w:t>
      </w:r>
      <w:bookmarkStart w:id="0" w:name="_GoBack"/>
      <w:bookmarkEnd w:id="0"/>
    </w:p>
    <w:p w:rsidR="009B37F4" w:rsidRDefault="009B37F4" w:rsidP="00D7720D"/>
    <w:p w:rsidR="009B37F4" w:rsidRDefault="009B37F4" w:rsidP="00D7720D"/>
    <w:p w:rsidR="00AD35C9" w:rsidRPr="00D7720D" w:rsidRDefault="00AD35C9" w:rsidP="00D7720D"/>
    <w:sectPr w:rsidR="00AD35C9" w:rsidRPr="00D7720D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5C9" w:rsidRDefault="00AD35C9">
      <w:r>
        <w:separator/>
      </w:r>
    </w:p>
  </w:endnote>
  <w:endnote w:type="continuationSeparator" w:id="0">
    <w:p w:rsidR="00AD35C9" w:rsidRDefault="00AD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772B27" w:rsidRDefault="00D7720D" w:rsidP="00772B27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\p </w:instrText>
    </w:r>
    <w:r>
      <w:rPr>
        <w:rFonts w:ascii="Arial" w:hAnsi="Arial" w:cs="Arial"/>
        <w:sz w:val="20"/>
        <w:szCs w:val="20"/>
      </w:rPr>
      <w:fldChar w:fldCharType="separate"/>
    </w:r>
    <w:r w:rsidR="004922B2">
      <w:rPr>
        <w:rFonts w:ascii="Arial" w:hAnsi="Arial" w:cs="Arial"/>
        <w:noProof/>
        <w:sz w:val="20"/>
        <w:szCs w:val="20"/>
      </w:rPr>
      <w:t>C:\XpressRules\Policy-Machine-master\Resolving Neo4j Version conflicts.docx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5C9" w:rsidRDefault="00AD35C9">
      <w:r>
        <w:separator/>
      </w:r>
    </w:p>
  </w:footnote>
  <w:footnote w:type="continuationSeparator" w:id="0">
    <w:p w:rsidR="00AD35C9" w:rsidRDefault="00AD3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Tech Briefing Title</w:t>
    </w:r>
    <w:r w:rsidR="00D7720D">
      <w:rPr>
        <w:rFonts w:ascii="Arial" w:hAnsi="Arial" w:cs="Arial"/>
        <w:b/>
      </w:rPr>
      <w:t>:</w:t>
    </w:r>
    <w:r w:rsidR="00AD35C9">
      <w:rPr>
        <w:rFonts w:ascii="Arial" w:hAnsi="Arial" w:cs="Arial"/>
        <w:b/>
      </w:rPr>
      <w:t xml:space="preserve"> Starting Neo4j</w:t>
    </w:r>
  </w:p>
  <w:p w:rsidR="00CD5578" w:rsidRPr="00772B27" w:rsidRDefault="00CD5578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="00AD35C9">
      <w:rPr>
        <w:rFonts w:ascii="Arial" w:hAnsi="Arial" w:cs="Arial"/>
        <w:b/>
      </w:rPr>
      <w:t xml:space="preserve"> 26 December 2017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565DF4">
      <w:rPr>
        <w:rFonts w:ascii="Arial" w:hAnsi="Arial" w:cs="Arial"/>
        <w:b/>
        <w:noProof/>
      </w:rPr>
      <w:t>2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565DF4">
      <w:rPr>
        <w:rFonts w:ascii="Arial" w:hAnsi="Arial" w:cs="Arial"/>
        <w:b/>
        <w:noProof/>
      </w:rPr>
      <w:t>2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06A6BC" wp14:editId="5A374E4A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2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2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1"/>
  </w:num>
  <w:num w:numId="21">
    <w:abstractNumId w:val="11"/>
  </w:num>
  <w:num w:numId="22">
    <w:abstractNumId w:val="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5C9"/>
    <w:rsid w:val="00025AE3"/>
    <w:rsid w:val="001A169C"/>
    <w:rsid w:val="0034733D"/>
    <w:rsid w:val="003543CF"/>
    <w:rsid w:val="00441A7D"/>
    <w:rsid w:val="004922B2"/>
    <w:rsid w:val="00565DF4"/>
    <w:rsid w:val="00592375"/>
    <w:rsid w:val="00675BC0"/>
    <w:rsid w:val="006D284C"/>
    <w:rsid w:val="00746178"/>
    <w:rsid w:val="00772B27"/>
    <w:rsid w:val="007F55ED"/>
    <w:rsid w:val="007F6D77"/>
    <w:rsid w:val="009236FB"/>
    <w:rsid w:val="009B37F4"/>
    <w:rsid w:val="00A14160"/>
    <w:rsid w:val="00A27BA5"/>
    <w:rsid w:val="00A46B7F"/>
    <w:rsid w:val="00A80972"/>
    <w:rsid w:val="00AA5F78"/>
    <w:rsid w:val="00AD35C9"/>
    <w:rsid w:val="00AE17C7"/>
    <w:rsid w:val="00B945E9"/>
    <w:rsid w:val="00CB19FD"/>
    <w:rsid w:val="00CC7A47"/>
    <w:rsid w:val="00CD5578"/>
    <w:rsid w:val="00D7720D"/>
    <w:rsid w:val="00EB0EE8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neo4j.com/docs/operations-manual/current/configuration/port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C06B-0F75-4CED-BFC6-74D24C4E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20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780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5</cp:revision>
  <cp:lastPrinted>2012-02-03T20:57:00Z</cp:lastPrinted>
  <dcterms:created xsi:type="dcterms:W3CDTF">2017-12-27T06:47:00Z</dcterms:created>
  <dcterms:modified xsi:type="dcterms:W3CDTF">2017-12-27T07:07:00Z</dcterms:modified>
</cp:coreProperties>
</file>